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tbl>
      <w:tblPr>
        <w:jc w:val="left"/>
        <w:tblInd w:type="dxa" w:w="-432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type="dxa" w:w="144"/>
          <w:left w:type="dxa" w:w="120"/>
          <w:bottom w:type="dxa" w:w="0"/>
          <w:right w:type="dxa" w:w="115"/>
        </w:tblCellMar>
      </w:tblPr>
      <w:tblGrid>
        <w:gridCol w:w="10294"/>
      </w:tblGrid>
      <w:tr>
        <w:trPr>
          <w:trHeight w:hRule="atLeast" w:val="216"/>
          <w:cantSplit w:val="true"/>
        </w:trPr>
        <w:tc>
          <w:tcPr>
            <w:tcW w:type="dxa" w:w="10294"/>
            <w:gridSpan w:val="3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style45"/>
              <w:spacing w:after="40" w:before="20"/>
              <w:contextualSpacing w:val="false"/>
              <w:rPr>
                <w:rFonts w:ascii="Droid Sans Mono" w:hAnsi="Droid Sans Mono"/>
                <w:sz w:val="20"/>
                <w:szCs w:val="20"/>
              </w:rPr>
            </w:pPr>
            <w:r>
              <w:rPr>
                <w:rFonts w:ascii="Droid Sans Mono" w:hAnsi="Droid Sans Mono"/>
                <w:sz w:val="20"/>
                <w:szCs w:val="20"/>
              </w:rPr>
              <w:t>Andrew Lytle</w:t>
            </w:r>
          </w:p>
        </w:tc>
      </w:tr>
      <w:tr>
        <w:trPr>
          <w:trHeight w:hRule="atLeast" w:val="216"/>
          <w:cantSplit w:val="true"/>
        </w:trPr>
        <w:tc>
          <w:tcPr>
            <w:tcW w:type="dxa" w:w="10294"/>
            <w:gridSpan w:val="3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style42"/>
              <w:spacing w:after="0" w:before="20"/>
              <w:contextualSpacing w:val="false"/>
              <w:rPr>
                <w:rFonts w:ascii="Droid Sans Mono" w:hAnsi="Droid Sans Mono"/>
                <w:sz w:val="20"/>
                <w:szCs w:val="20"/>
              </w:rPr>
            </w:pPr>
            <w:r>
              <w:rPr>
                <w:rFonts w:ascii="Droid Sans Mono" w:hAnsi="Droid Sans Mono"/>
                <w:sz w:val="20"/>
                <w:szCs w:val="20"/>
              </w:rPr>
              <w:t>545 NE Kamiaken St, Pullman, WA 99163</w:t>
            </w:r>
          </w:p>
        </w:tc>
      </w:tr>
      <w:tr>
        <w:trPr>
          <w:trHeight w:hRule="atLeast" w:val="225"/>
          <w:cantSplit w:val="true"/>
        </w:trPr>
        <w:tc>
          <w:tcPr>
            <w:tcW w:type="dxa" w:w="10294"/>
            <w:gridSpan w:val="3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style42"/>
              <w:spacing w:after="0" w:before="20"/>
              <w:contextualSpacing w:val="false"/>
              <w:rPr>
                <w:rFonts w:ascii="Droid Sans Mono" w:hAnsi="Droid Sans Mono"/>
                <w:sz w:val="20"/>
                <w:szCs w:val="20"/>
              </w:rPr>
            </w:pPr>
            <w:r>
              <w:rPr>
                <w:rFonts w:ascii="Droid Sans Mono" w:hAnsi="Droid Sans Mono"/>
                <w:sz w:val="20"/>
                <w:szCs w:val="20"/>
              </w:rPr>
              <w:t>253-508-2725</w:t>
            </w:r>
          </w:p>
        </w:tc>
      </w:tr>
      <w:tr>
        <w:trPr>
          <w:trHeight w:hRule="atLeast" w:val="532"/>
          <w:cantSplit w:val="true"/>
        </w:trPr>
        <w:tc>
          <w:tcPr>
            <w:tcW w:type="dxa" w:w="10294"/>
            <w:gridSpan w:val="3"/>
            <w:tcBorders>
              <w:top w:val="nil"/>
              <w:left w:val="nil"/>
              <w:bottom w:color="808080" w:space="0" w:sz="8" w:val="single"/>
              <w:right w:val="nil"/>
            </w:tcBorders>
            <w:shd w:fill="auto" w:val="clear"/>
          </w:tcPr>
          <w:p>
            <w:pPr>
              <w:pStyle w:val="style42"/>
              <w:spacing w:after="0" w:before="20"/>
              <w:contextualSpacing w:val="false"/>
              <w:rPr>
                <w:rFonts w:ascii="Droid Sans Mono" w:hAnsi="Droid Sans Mono"/>
                <w:sz w:val="20"/>
                <w:szCs w:val="20"/>
              </w:rPr>
            </w:pPr>
            <w:r>
              <w:rPr>
                <w:rFonts w:ascii="Droid Sans Mono" w:hAnsi="Droid Sans Mono"/>
                <w:sz w:val="20"/>
                <w:szCs w:val="20"/>
              </w:rPr>
              <w:t>andrew</w:t>
            </w:r>
            <w:r>
              <w:rPr>
                <w:rFonts w:ascii="Droid Sans Mono" w:hAnsi="Droid Sans Mono"/>
                <w:sz w:val="20"/>
                <w:szCs w:val="20"/>
              </w:rPr>
              <w:t>@andrewlytle.com</w:t>
            </w:r>
          </w:p>
          <w:p>
            <w:pPr>
              <w:pStyle w:val="style42"/>
              <w:rPr>
                <w:rFonts w:ascii="Droid Sans Mono" w:hAnsi="Droid Sans Mono"/>
                <w:sz w:val="20"/>
                <w:szCs w:val="20"/>
              </w:rPr>
            </w:pPr>
            <w:r>
              <w:rPr>
                <w:rFonts w:ascii="Droid Sans Mono" w:hAnsi="Droid Sans Mono"/>
                <w:sz w:val="20"/>
                <w:szCs w:val="20"/>
              </w:rPr>
            </w:r>
          </w:p>
        </w:tc>
      </w:tr>
      <w:tr>
        <w:trPr>
          <w:trHeight w:hRule="atLeast" w:val="907"/>
          <w:cantSplit w:val="false"/>
        </w:trPr>
        <w:tc>
          <w:tcPr>
            <w:tcW w:type="dxa" w:w="1905"/>
            <w:tcBorders>
              <w:top w:color="808080" w:space="0" w:sz="8" w:val="single"/>
              <w:left w:val="nil"/>
              <w:bottom w:color="C0C0C0" w:space="0" w:sz="4" w:val="single"/>
              <w:right w:val="nil"/>
            </w:tcBorders>
            <w:shd w:fill="FFFFFF" w:val="clear"/>
          </w:tcPr>
          <w:p>
            <w:pPr>
              <w:pStyle w:val="style1"/>
              <w:spacing w:after="0" w:before="100"/>
              <w:contextualSpacing w:val="false"/>
              <w:rPr>
                <w:rFonts w:ascii="Droid Sans Mono" w:hAnsi="Droid Sans Mono"/>
                <w:sz w:val="20"/>
                <w:szCs w:val="20"/>
              </w:rPr>
            </w:pPr>
            <w:r>
              <w:rPr>
                <w:rFonts w:ascii="Droid Sans Mono" w:hAnsi="Droid Sans Mono"/>
                <w:sz w:val="20"/>
                <w:szCs w:val="20"/>
              </w:rPr>
              <w:t>Objective</w:t>
            </w:r>
          </w:p>
        </w:tc>
        <w:tc>
          <w:tcPr>
            <w:tcW w:type="dxa" w:w="8389"/>
            <w:gridSpan w:val="2"/>
            <w:tcBorders>
              <w:top w:color="808080" w:space="0" w:sz="8" w:val="single"/>
              <w:left w:val="nil"/>
              <w:bottom w:color="C0C0C0" w:space="0" w:sz="4" w:val="single"/>
              <w:right w:val="nil"/>
            </w:tcBorders>
            <w:shd w:fill="FFFFFF" w:val="clear"/>
          </w:tcPr>
          <w:p>
            <w:pPr>
              <w:pStyle w:val="style38"/>
              <w:spacing w:after="0" w:before="120"/>
              <w:ind w:hanging="0" w:left="216" w:right="0"/>
              <w:contextualSpacing w:val="false"/>
              <w:rPr>
                <w:rFonts w:ascii="Droid Sans Mono" w:hAnsi="Droid Sans Mono"/>
                <w:sz w:val="18"/>
              </w:rPr>
            </w:pPr>
            <w:r>
              <w:rPr>
                <w:rFonts w:ascii="Droid Sans Mono" w:hAnsi="Droid Sans Mono"/>
                <w:sz w:val="18"/>
              </w:rPr>
              <w:t>To obtain a position where I can use my skills and knowledge to advance the company and to gain addition knowledge in order to better myself</w:t>
            </w:r>
          </w:p>
        </w:tc>
      </w:tr>
      <w:tr>
        <w:trPr>
          <w:trHeight w:hRule="atLeast" w:val="1960"/>
          <w:cantSplit w:val="false"/>
        </w:trPr>
        <w:tc>
          <w:tcPr>
            <w:tcW w:type="dxa" w:w="1905"/>
            <w:tcBorders>
              <w:top w:color="808080" w:space="0" w:sz="8" w:val="single"/>
              <w:left w:val="nil"/>
              <w:bottom w:color="C0C0C0" w:space="0" w:sz="4" w:val="single"/>
              <w:right w:val="nil"/>
            </w:tcBorders>
            <w:shd w:fill="FFFFFF" w:val="clear"/>
          </w:tcPr>
          <w:p>
            <w:pPr>
              <w:pStyle w:val="style1"/>
              <w:spacing w:after="0" w:before="100"/>
              <w:contextualSpacing w:val="false"/>
              <w:rPr>
                <w:rFonts w:ascii="Droid Sans Mono" w:hAnsi="Droid Sans Mono"/>
                <w:sz w:val="20"/>
                <w:szCs w:val="20"/>
              </w:rPr>
            </w:pPr>
            <w:r>
              <w:rPr>
                <w:rFonts w:ascii="Droid Sans Mono" w:hAnsi="Droid Sans Mono"/>
                <w:sz w:val="20"/>
                <w:szCs w:val="20"/>
              </w:rPr>
              <w:t>Summary</w:t>
            </w:r>
          </w:p>
        </w:tc>
        <w:tc>
          <w:tcPr>
            <w:tcW w:type="dxa" w:w="8389"/>
            <w:gridSpan w:val="2"/>
            <w:tcBorders>
              <w:top w:color="808080" w:space="0" w:sz="8" w:val="single"/>
              <w:left w:val="nil"/>
              <w:bottom w:color="C0C0C0" w:space="0" w:sz="4" w:val="single"/>
              <w:right w:val="nil"/>
            </w:tcBorders>
            <w:shd w:fill="FFFFFF" w:val="clear"/>
            <w:vAlign w:val="center"/>
          </w:tcPr>
          <w:p>
            <w:pPr>
              <w:pStyle w:val="style0"/>
              <w:numPr>
                <w:ilvl w:val="0"/>
                <w:numId w:val="2"/>
              </w:numPr>
              <w:spacing w:after="0" w:before="20"/>
              <w:contextualSpacing w:val="false"/>
              <w:rPr>
                <w:rFonts w:ascii="Droid Sans Mono" w:hAnsi="Droid Sans Mono"/>
                <w:sz w:val="18"/>
              </w:rPr>
            </w:pPr>
            <w:r>
              <w:rPr>
                <w:rFonts w:ascii="Droid Sans Mono" w:hAnsi="Droid Sans Mono"/>
                <w:sz w:val="18"/>
              </w:rPr>
              <w:t>Strong social and leadership skills</w:t>
            </w:r>
          </w:p>
          <w:p>
            <w:pPr>
              <w:pStyle w:val="style0"/>
              <w:numPr>
                <w:ilvl w:val="0"/>
                <w:numId w:val="2"/>
              </w:numPr>
              <w:rPr>
                <w:rFonts w:ascii="Droid Sans Mono" w:hAnsi="Droid Sans Mono"/>
                <w:sz w:val="18"/>
              </w:rPr>
            </w:pPr>
            <w:bookmarkStart w:id="0" w:name="_GoBack"/>
            <w:bookmarkEnd w:id="0"/>
            <w:r>
              <w:rPr>
                <w:rFonts w:ascii="Droid Sans Mono" w:hAnsi="Droid Sans Mono"/>
                <w:sz w:val="18"/>
              </w:rPr>
              <w:t>Skilled at learning new concepts quickly, finding solutions to problems, and working with others to complete a goal</w:t>
            </w:r>
          </w:p>
          <w:p>
            <w:pPr>
              <w:pStyle w:val="style0"/>
              <w:numPr>
                <w:ilvl w:val="0"/>
                <w:numId w:val="2"/>
              </w:numPr>
              <w:rPr>
                <w:rFonts w:ascii="Droid Sans Mono" w:hAnsi="Droid Sans Mono"/>
                <w:sz w:val="18"/>
              </w:rPr>
            </w:pPr>
            <w:r>
              <w:rPr>
                <w:rFonts w:ascii="Droid Sans Mono" w:hAnsi="Droid Sans Mono"/>
                <w:sz w:val="18"/>
              </w:rPr>
              <w:t>Extensive technology background, including knowledge of multiple computing environments, computer applications, and programming languages</w:t>
            </w:r>
          </w:p>
          <w:p>
            <w:pPr>
              <w:pStyle w:val="style0"/>
              <w:numPr>
                <w:ilvl w:val="0"/>
                <w:numId w:val="2"/>
              </w:numPr>
              <w:rPr>
                <w:rFonts w:ascii="Droid Sans Mono" w:hAnsi="Droid Sans Mono"/>
                <w:sz w:val="18"/>
                <w:szCs w:val="24"/>
              </w:rPr>
            </w:pPr>
            <w:r>
              <w:rPr>
                <w:rFonts w:ascii="Droid Sans Mono" w:hAnsi="Droid Sans Mono"/>
                <w:sz w:val="18"/>
                <w:szCs w:val="24"/>
              </w:rPr>
              <w:t>Hard worker with a good attitude</w:t>
            </w:r>
          </w:p>
          <w:p>
            <w:pPr>
              <w:pStyle w:val="style41"/>
              <w:numPr>
                <w:ilvl w:val="0"/>
                <w:numId w:val="2"/>
              </w:numPr>
              <w:spacing w:after="120" w:before="20"/>
              <w:contextualSpacing w:val="false"/>
              <w:rPr>
                <w:rFonts w:ascii="Droid Sans Mono" w:hAnsi="Droid Sans Mono"/>
                <w:sz w:val="18"/>
                <w:szCs w:val="24"/>
              </w:rPr>
            </w:pPr>
            <w:r>
              <w:rPr>
                <w:rFonts w:ascii="Droid Sans Mono" w:hAnsi="Droid Sans Mono"/>
                <w:sz w:val="18"/>
                <w:szCs w:val="24"/>
              </w:rPr>
              <w:t>Excellent oral and written communication skills</w:t>
            </w:r>
          </w:p>
        </w:tc>
      </w:tr>
      <w:tr>
        <w:trPr>
          <w:trHeight w:hRule="atLeast" w:val="2528"/>
          <w:cantSplit w:val="true"/>
        </w:trPr>
        <w:tc>
          <w:tcPr>
            <w:tcW w:type="dxa" w:w="1905"/>
            <w:tcBorders>
              <w:top w:color="C0C0C0" w:space="0" w:sz="4" w:val="single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1"/>
              <w:spacing w:after="0" w:before="100"/>
              <w:contextualSpacing w:val="false"/>
              <w:rPr>
                <w:rFonts w:ascii="Droid Sans Mono" w:hAnsi="Droid Sans Mono"/>
                <w:sz w:val="20"/>
                <w:szCs w:val="20"/>
              </w:rPr>
            </w:pPr>
            <w:r>
              <w:rPr>
                <w:rFonts w:ascii="Droid Sans Mono" w:hAnsi="Droid Sans Mono"/>
                <w:sz w:val="20"/>
                <w:szCs w:val="20"/>
              </w:rPr>
              <w:t>Education</w:t>
            </w:r>
          </w:p>
        </w:tc>
        <w:tc>
          <w:tcPr>
            <w:tcW w:type="dxa" w:w="6870"/>
            <w:tcBorders>
              <w:top w:color="C0C0C0" w:space="0" w:sz="4" w:val="single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39"/>
              <w:spacing w:after="0" w:before="120"/>
              <w:contextualSpacing w:val="false"/>
              <w:rPr>
                <w:rStyle w:val="style17"/>
                <w:rFonts w:ascii="Droid Sans Mono" w:hAnsi="Droid Sans Mono"/>
                <w:sz w:val="18"/>
              </w:rPr>
            </w:pPr>
            <w:r>
              <w:rPr>
                <w:rStyle w:val="style17"/>
                <w:rFonts w:ascii="Droid Sans Mono" w:hAnsi="Droid Sans Mono"/>
                <w:sz w:val="18"/>
              </w:rPr>
              <w:t>B.S Computer Engineering (In Progress)</w:t>
            </w:r>
          </w:p>
          <w:p>
            <w:pPr>
              <w:pStyle w:val="style39"/>
              <w:ind w:hanging="0" w:left="245" w:right="0"/>
              <w:rPr>
                <w:rStyle w:val="style26"/>
                <w:rFonts w:ascii="Droid Sans Mono" w:hAnsi="Droid Sans Mono"/>
                <w:b w:val="false"/>
                <w:sz w:val="18"/>
              </w:rPr>
            </w:pPr>
            <w:r>
              <w:rPr>
                <w:rStyle w:val="style26"/>
                <w:rFonts w:ascii="Droid Sans Mono" w:hAnsi="Droid Sans Mono"/>
                <w:b w:val="false"/>
                <w:sz w:val="18"/>
              </w:rPr>
              <w:t>Washington State University</w:t>
            </w:r>
          </w:p>
          <w:p>
            <w:pPr>
              <w:pStyle w:val="style39"/>
              <w:spacing w:after="0" w:before="100"/>
              <w:ind w:hanging="0" w:left="245" w:right="0"/>
              <w:contextualSpacing w:val="false"/>
              <w:rPr>
                <w:rStyle w:val="style17"/>
                <w:rFonts w:ascii="Droid Sans Mono" w:hAnsi="Droid Sans Mono"/>
                <w:b w:val="false"/>
                <w:sz w:val="18"/>
              </w:rPr>
            </w:pPr>
            <w:r>
              <w:rPr>
                <w:rStyle w:val="style26"/>
                <w:rFonts w:ascii="Droid Sans Mono" w:hAnsi="Droid Sans Mono"/>
                <w:sz w:val="18"/>
              </w:rPr>
              <w:t xml:space="preserve">Achievements: </w:t>
            </w:r>
            <w:r>
              <w:rPr>
                <w:rStyle w:val="style17"/>
                <w:rFonts w:ascii="Droid Sans Mono" w:hAnsi="Droid Sans Mono"/>
                <w:b w:val="false"/>
                <w:sz w:val="18"/>
              </w:rPr>
              <w:t>President's Honor Roll (Spring 2012)</w:t>
            </w:r>
          </w:p>
          <w:p>
            <w:pPr>
              <w:pStyle w:val="style39"/>
              <w:ind w:hanging="0" w:left="245" w:right="0"/>
              <w:rPr>
                <w:rStyle w:val="style26"/>
                <w:rFonts w:ascii="Droid Sans Mono" w:hAnsi="Droid Sans Mono"/>
                <w:b w:val="false"/>
                <w:i w:val="false"/>
                <w:sz w:val="18"/>
              </w:rPr>
            </w:pPr>
            <w:r>
              <w:rPr>
                <w:rStyle w:val="style26"/>
                <w:rFonts w:ascii="Droid Sans Mono" w:hAnsi="Droid Sans Mono"/>
                <w:sz w:val="18"/>
              </w:rPr>
              <w:t xml:space="preserve">Activities: </w:t>
            </w:r>
            <w:r>
              <w:rPr>
                <w:rStyle w:val="style26"/>
                <w:rFonts w:ascii="Droid Sans Mono" w:hAnsi="Droid Sans Mono"/>
                <w:b w:val="false"/>
                <w:i w:val="false"/>
                <w:sz w:val="18"/>
              </w:rPr>
              <w:t>Vice President</w:t>
            </w:r>
            <w:r>
              <w:rPr>
                <w:rStyle w:val="style26"/>
                <w:rFonts w:ascii="Droid Sans Mono" w:hAnsi="Droid Sans Mono"/>
                <w:b w:val="false"/>
                <w:i w:val="false"/>
                <w:sz w:val="18"/>
              </w:rPr>
              <w:t xml:space="preserve"> of WSU Amateur Radio Club. </w:t>
            </w:r>
            <w:r>
              <w:rPr>
                <w:rStyle w:val="style26"/>
                <w:rFonts w:ascii="Droid Sans Mono" w:hAnsi="Droid Sans Mono"/>
                <w:b w:val="false"/>
                <w:i w:val="false"/>
                <w:sz w:val="18"/>
              </w:rPr>
              <w:t>Systems Administrator for</w:t>
            </w:r>
            <w:r>
              <w:rPr>
                <w:rStyle w:val="style26"/>
                <w:rFonts w:ascii="Droid Sans Mono" w:hAnsi="Droid Sans Mono"/>
                <w:b w:val="false"/>
                <w:i w:val="false"/>
                <w:sz w:val="18"/>
              </w:rPr>
              <w:t xml:space="preserve"> WSU Linux User's Group, </w:t>
            </w:r>
            <w:r>
              <w:rPr>
                <w:rStyle w:val="style26"/>
                <w:rFonts w:ascii="Droid Sans Mono" w:hAnsi="Droid Sans Mono"/>
                <w:b w:val="false"/>
                <w:i w:val="false"/>
                <w:sz w:val="18"/>
              </w:rPr>
              <w:t xml:space="preserve">Active in </w:t>
            </w:r>
            <w:r>
              <w:rPr>
                <w:rStyle w:val="style26"/>
                <w:rFonts w:ascii="Droid Sans Mono" w:hAnsi="Droid Sans Mono"/>
                <w:b w:val="false"/>
                <w:i w:val="false"/>
                <w:sz w:val="18"/>
              </w:rPr>
              <w:t>WSU Computer Security Group.</w:t>
            </w:r>
          </w:p>
          <w:p>
            <w:pPr>
              <w:pStyle w:val="style39"/>
              <w:spacing w:after="240" w:before="120"/>
              <w:ind w:hanging="0" w:left="245" w:right="0"/>
              <w:contextualSpacing w:val="false"/>
              <w:rPr>
                <w:rStyle w:val="style26"/>
                <w:rFonts w:ascii="Droid Sans Mono" w:hAnsi="Droid Sans Mono"/>
                <w:b w:val="false"/>
                <w:i w:val="false"/>
                <w:sz w:val="18"/>
              </w:rPr>
            </w:pPr>
            <w:r>
              <w:rPr>
                <w:rStyle w:val="style26"/>
                <w:rFonts w:ascii="Droid Sans Mono" w:hAnsi="Droid Sans Mono"/>
                <w:sz w:val="18"/>
              </w:rPr>
              <w:t xml:space="preserve">Academics: </w:t>
            </w:r>
            <w:r>
              <w:rPr>
                <w:rStyle w:val="style26"/>
                <w:rFonts w:ascii="Droid Sans Mono" w:hAnsi="Droid Sans Mono"/>
                <w:b w:val="false"/>
                <w:i w:val="false"/>
                <w:sz w:val="18"/>
              </w:rPr>
              <w:t xml:space="preserve">Teaching assistant for Computer Science course. Pursuing a focus in radio and telecommunications, </w:t>
            </w:r>
            <w:r>
              <w:rPr>
                <w:rStyle w:val="style26"/>
                <w:rFonts w:ascii="Droid Sans Mono" w:hAnsi="Droid Sans Mono"/>
                <w:b w:val="false"/>
                <w:i w:val="false"/>
                <w:sz w:val="18"/>
              </w:rPr>
              <w:t>plus embedded devices.</w:t>
            </w:r>
          </w:p>
          <w:p>
            <w:pPr>
              <w:pStyle w:val="style39"/>
              <w:spacing w:after="240" w:before="120"/>
              <w:ind w:hanging="0" w:left="245" w:right="0"/>
              <w:contextualSpacing w:val="false"/>
              <w:rPr>
                <w:rStyle w:val="style26"/>
                <w:rFonts w:ascii="Droid Sans Mono" w:hAnsi="Droid Sans Mono"/>
                <w:b w:val="false"/>
                <w:i w:val="false"/>
                <w:sz w:val="18"/>
              </w:rPr>
            </w:pPr>
            <w:r>
              <w:rPr>
                <w:rStyle w:val="style26"/>
                <w:rFonts w:ascii="Droid Sans Mono" w:hAnsi="Droid Sans Mono"/>
                <w:sz w:val="18"/>
              </w:rPr>
              <w:t xml:space="preserve">Core Skills: </w:t>
            </w:r>
            <w:r>
              <w:rPr>
                <w:rStyle w:val="style26"/>
                <w:rFonts w:ascii="Droid Sans Mono" w:hAnsi="Droid Sans Mono"/>
                <w:b w:val="false"/>
                <w:i w:val="false"/>
                <w:sz w:val="18"/>
              </w:rPr>
              <w:t xml:space="preserve">C, C++, </w:t>
            </w:r>
            <w:r>
              <w:rPr>
                <w:rStyle w:val="style26"/>
                <w:rFonts w:ascii="Droid Sans Mono" w:hAnsi="Droid Sans Mono"/>
                <w:b w:val="false"/>
                <w:i w:val="false"/>
                <w:sz w:val="18"/>
              </w:rPr>
              <w:t>Java,</w:t>
            </w:r>
            <w:r>
              <w:rPr>
                <w:rStyle w:val="style26"/>
                <w:rFonts w:ascii="Droid Sans Mono" w:hAnsi="Droid Sans Mono"/>
                <w:b w:val="false"/>
                <w:i w:val="false"/>
                <w:sz w:val="18"/>
              </w:rPr>
              <w:t xml:space="preserve"> Python, MIPS</w:t>
            </w:r>
            <w:r>
              <w:rPr>
                <w:rStyle w:val="style26"/>
                <w:rFonts w:ascii="Droid Sans Mono" w:hAnsi="Droid Sans Mono"/>
                <w:b w:val="false"/>
                <w:i w:val="false"/>
                <w:sz w:val="18"/>
              </w:rPr>
              <w:t>, VHDL.</w:t>
            </w:r>
            <w:r>
              <w:rPr>
                <w:rStyle w:val="style26"/>
                <w:rFonts w:ascii="Droid Sans Mono" w:hAnsi="Droid Sans Mono"/>
                <w:b w:val="false"/>
                <w:i w:val="false"/>
                <w:sz w:val="18"/>
              </w:rPr>
              <w:t xml:space="preserve"> Familiar with GNU/Linux open source toolset and operating environment. Very knowledgeable of computer systems networking protocols and practices. Experience managing VMware and Xen virtual environments.</w:t>
            </w:r>
          </w:p>
        </w:tc>
        <w:tc>
          <w:tcPr>
            <w:tcW w:type="dxa" w:w="1519"/>
            <w:tcBorders>
              <w:top w:color="C0C0C0" w:space="0" w:sz="4" w:val="single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48"/>
              <w:spacing w:after="0" w:before="120"/>
              <w:contextualSpacing w:val="false"/>
              <w:rPr>
                <w:rFonts w:ascii="Droid Sans Mono" w:hAnsi="Droid Sans Mono"/>
                <w:sz w:val="18"/>
              </w:rPr>
            </w:pPr>
            <w:r>
              <w:rPr>
                <w:rFonts w:ascii="Droid Sans Mono" w:hAnsi="Droid Sans Mono"/>
                <w:sz w:val="18"/>
              </w:rPr>
              <w:t xml:space="preserve">2011 to </w:t>
            </w:r>
            <w:r>
              <w:rPr>
                <w:rFonts w:ascii="Droid Sans Mono" w:hAnsi="Droid Sans Mono"/>
                <w:sz w:val="18"/>
              </w:rPr>
              <w:t>May 2015</w:t>
            </w:r>
          </w:p>
          <w:p>
            <w:pPr>
              <w:pStyle w:val="style48"/>
              <w:rPr>
                <w:rFonts w:ascii="Droid Sans Mono" w:hAnsi="Droid Sans Mono"/>
                <w:sz w:val="18"/>
              </w:rPr>
            </w:pPr>
            <w:r>
              <w:rPr>
                <w:rFonts w:ascii="Droid Sans Mono" w:hAnsi="Droid Sans Mono"/>
                <w:sz w:val="18"/>
              </w:rPr>
            </w:r>
          </w:p>
          <w:p>
            <w:pPr>
              <w:pStyle w:val="style48"/>
              <w:rPr>
                <w:rFonts w:ascii="Droid Sans Mono" w:hAnsi="Droid Sans Mono"/>
                <w:sz w:val="18"/>
              </w:rPr>
            </w:pPr>
            <w:r>
              <w:rPr>
                <w:rFonts w:ascii="Droid Sans Mono" w:hAnsi="Droid Sans Mono"/>
                <w:sz w:val="18"/>
              </w:rPr>
            </w:r>
          </w:p>
          <w:p>
            <w:pPr>
              <w:pStyle w:val="style48"/>
              <w:rPr>
                <w:rFonts w:ascii="Droid Sans Mono" w:hAnsi="Droid Sans Mono"/>
                <w:sz w:val="18"/>
              </w:rPr>
            </w:pPr>
            <w:r>
              <w:rPr>
                <w:rFonts w:ascii="Droid Sans Mono" w:hAnsi="Droid Sans Mono"/>
                <w:sz w:val="18"/>
              </w:rPr>
            </w:r>
          </w:p>
          <w:p>
            <w:pPr>
              <w:pStyle w:val="style48"/>
              <w:rPr>
                <w:rFonts w:ascii="Droid Sans Mono" w:hAnsi="Droid Sans Mono"/>
                <w:sz w:val="18"/>
              </w:rPr>
            </w:pPr>
            <w:r>
              <w:rPr>
                <w:rFonts w:ascii="Droid Sans Mono" w:hAnsi="Droid Sans Mono"/>
                <w:sz w:val="18"/>
              </w:rPr>
            </w:r>
          </w:p>
          <w:p>
            <w:pPr>
              <w:pStyle w:val="style48"/>
              <w:rPr>
                <w:rFonts w:ascii="Droid Sans Mono" w:hAnsi="Droid Sans Mono"/>
                <w:sz w:val="18"/>
              </w:rPr>
            </w:pPr>
            <w:r>
              <w:rPr>
                <w:rFonts w:ascii="Droid Sans Mono" w:hAnsi="Droid Sans Mono"/>
                <w:sz w:val="18"/>
              </w:rPr>
            </w:r>
          </w:p>
          <w:p>
            <w:pPr>
              <w:pStyle w:val="style48"/>
              <w:spacing w:after="240" w:before="120"/>
              <w:contextualSpacing w:val="false"/>
              <w:rPr>
                <w:rFonts w:ascii="Droid Sans Mono" w:hAnsi="Droid Sans Mono"/>
                <w:sz w:val="18"/>
              </w:rPr>
            </w:pPr>
            <w:r>
              <w:rPr>
                <w:rFonts w:ascii="Droid Sans Mono" w:hAnsi="Droid Sans Mono"/>
                <w:sz w:val="18"/>
              </w:rPr>
            </w:r>
          </w:p>
          <w:p>
            <w:pPr>
              <w:pStyle w:val="style48"/>
              <w:rPr>
                <w:rFonts w:ascii="Droid Sans Mono" w:hAnsi="Droid Sans Mono"/>
                <w:sz w:val="18"/>
              </w:rPr>
            </w:pPr>
            <w:r>
              <w:rPr>
                <w:rFonts w:ascii="Droid Sans Mono" w:hAnsi="Droid Sans Mono"/>
                <w:sz w:val="18"/>
              </w:rPr>
            </w:r>
          </w:p>
        </w:tc>
      </w:tr>
      <w:tr>
        <w:trPr>
          <w:trHeight w:hRule="atLeast" w:val="3863"/>
          <w:cantSplit w:val="true"/>
        </w:trPr>
        <w:tc>
          <w:tcPr>
            <w:tcW w:type="dxa" w:w="1905"/>
            <w:tcBorders>
              <w:top w:color="A6A6A6" w:space="0" w:sz="4" w:val="single"/>
              <w:left w:val="nil"/>
              <w:bottom w:val="nil"/>
              <w:right w:val="nil"/>
            </w:tcBorders>
            <w:shd w:fill="auto" w:val="clear"/>
          </w:tcPr>
          <w:p>
            <w:pPr>
              <w:pStyle w:val="style1"/>
              <w:spacing w:after="0" w:before="100"/>
              <w:contextualSpacing w:val="false"/>
              <w:rPr>
                <w:rFonts w:ascii="Droid Sans Mono" w:hAnsi="Droid Sans Mono"/>
                <w:sz w:val="20"/>
                <w:szCs w:val="20"/>
              </w:rPr>
            </w:pPr>
            <w:r>
              <w:rPr>
                <w:rFonts w:ascii="Droid Sans Mono" w:hAnsi="Droid Sans Mono"/>
                <w:sz w:val="20"/>
                <w:szCs w:val="20"/>
              </w:rPr>
              <w:t>Experience</w:t>
            </w:r>
          </w:p>
        </w:tc>
        <w:tc>
          <w:tcPr>
            <w:tcW w:type="dxa" w:w="6870"/>
            <w:tcBorders>
              <w:top w:color="A6A6A6" w:space="0" w:sz="4" w:val="single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47"/>
              <w:rPr>
                <w:rStyle w:val="style17"/>
                <w:rFonts w:ascii="Droid Sans Mono" w:hAnsi="Droid Sans Mono"/>
                <w:i w:val="false"/>
                <w:iCs w:val="false"/>
                <w:sz w:val="18"/>
                <w:szCs w:val="20"/>
              </w:rPr>
            </w:pPr>
            <w:r>
              <w:rPr>
                <w:rStyle w:val="style17"/>
                <w:rFonts w:ascii="Droid Sans Mono" w:hAnsi="Droid Sans Mono"/>
                <w:i w:val="false"/>
                <w:iCs w:val="false"/>
                <w:sz w:val="18"/>
                <w:szCs w:val="20"/>
              </w:rPr>
              <w:t>ChemPoint.com Inc.</w:t>
            </w:r>
          </w:p>
          <w:p>
            <w:pPr>
              <w:pStyle w:val="style39"/>
              <w:rPr>
                <w:rStyle w:val="style17"/>
                <w:rFonts w:ascii="Droid Sans Mono" w:hAnsi="Droid Sans Mono"/>
                <w:b w:val="false"/>
                <w:i/>
                <w:sz w:val="18"/>
                <w:szCs w:val="20"/>
              </w:rPr>
            </w:pPr>
            <w:r>
              <w:rPr>
                <w:rStyle w:val="style17"/>
                <w:rFonts w:ascii="Droid Sans Mono" w:hAnsi="Droid Sans Mono"/>
                <w:b w:val="false"/>
                <w:i/>
                <w:sz w:val="18"/>
                <w:szCs w:val="20"/>
              </w:rPr>
              <w:t xml:space="preserve">    </w:t>
            </w:r>
            <w:r>
              <w:rPr>
                <w:rStyle w:val="style17"/>
                <w:rFonts w:ascii="Droid Sans Mono" w:hAnsi="Droid Sans Mono"/>
                <w:b w:val="false"/>
                <w:i/>
                <w:sz w:val="18"/>
                <w:szCs w:val="20"/>
              </w:rPr>
              <w:t>Information Technology Infrastructure Intern</w:t>
            </w:r>
          </w:p>
          <w:p>
            <w:pPr>
              <w:pStyle w:val="style39"/>
              <w:numPr>
                <w:ilvl w:val="0"/>
                <w:numId w:val="2"/>
              </w:numPr>
              <w:rPr>
                <w:rFonts w:ascii="Droid Sans Mono" w:hAnsi="Droid Sans Mono"/>
                <w:sz w:val="18"/>
                <w:szCs w:val="24"/>
              </w:rPr>
            </w:pPr>
            <w:r>
              <w:rPr>
                <w:rFonts w:ascii="Droid Sans Mono" w:hAnsi="Droid Sans Mono"/>
                <w:sz w:val="18"/>
                <w:szCs w:val="24"/>
              </w:rPr>
              <w:t>Worked on long term business infrastructure projects</w:t>
            </w:r>
          </w:p>
          <w:p>
            <w:pPr>
              <w:pStyle w:val="style0"/>
              <w:numPr>
                <w:ilvl w:val="0"/>
                <w:numId w:val="2"/>
              </w:numPr>
              <w:rPr>
                <w:rFonts w:ascii="Droid Sans Mono" w:hAnsi="Droid Sans Mono"/>
                <w:sz w:val="18"/>
              </w:rPr>
            </w:pPr>
            <w:r>
              <w:rPr>
                <w:rFonts w:ascii="Droid Sans Mono" w:hAnsi="Droid Sans Mono"/>
                <w:sz w:val="18"/>
              </w:rPr>
              <w:t>Managed VMware ESXi and VSphere environment</w:t>
            </w:r>
          </w:p>
          <w:p>
            <w:pPr>
              <w:pStyle w:val="style0"/>
              <w:numPr>
                <w:ilvl w:val="0"/>
                <w:numId w:val="2"/>
              </w:numPr>
              <w:rPr>
                <w:rFonts w:ascii="Droid Sans Mono" w:hAnsi="Droid Sans Mono"/>
                <w:sz w:val="18"/>
              </w:rPr>
            </w:pPr>
            <w:r>
              <w:rPr>
                <w:rFonts w:ascii="Droid Sans Mono" w:hAnsi="Droid Sans Mono"/>
                <w:sz w:val="18"/>
              </w:rPr>
              <w:t>Developed solution</w:t>
            </w:r>
            <w:r>
              <w:rPr>
                <w:rFonts w:ascii="Droid Sans Mono" w:hAnsi="Droid Sans Mono"/>
                <w:sz w:val="18"/>
              </w:rPr>
              <w:t xml:space="preserve"> for offsite data duplication</w:t>
            </w:r>
          </w:p>
          <w:p>
            <w:pPr>
              <w:pStyle w:val="style0"/>
              <w:rPr>
                <w:rFonts w:ascii="Droid Sans Mono" w:hAnsi="Droid Sans Mono"/>
                <w:sz w:val="18"/>
              </w:rPr>
            </w:pPr>
            <w:r>
              <w:rPr>
                <w:rFonts w:ascii="Droid Sans Mono" w:hAnsi="Droid Sans Mono"/>
                <w:sz w:val="18"/>
              </w:rPr>
            </w:r>
          </w:p>
          <w:p>
            <w:pPr>
              <w:pStyle w:val="style0"/>
              <w:rPr>
                <w:rStyle w:val="style17"/>
                <w:rFonts w:ascii="Droid Sans Mono" w:hAnsi="Droid Sans Mono"/>
                <w:sz w:val="18"/>
                <w:szCs w:val="20"/>
              </w:rPr>
            </w:pPr>
            <w:r>
              <w:rPr>
                <w:rStyle w:val="style17"/>
                <w:rFonts w:ascii="Droid Sans Mono" w:hAnsi="Droid Sans Mono"/>
                <w:sz w:val="18"/>
                <w:szCs w:val="20"/>
              </w:rPr>
              <w:t>Experimental Infrastructure Software Laboratory</w:t>
            </w:r>
          </w:p>
          <w:p>
            <w:pPr>
              <w:pStyle w:val="style39"/>
              <w:rPr>
                <w:rStyle w:val="style17"/>
                <w:rFonts w:ascii="Droid Sans Mono" w:hAnsi="Droid Sans Mono"/>
                <w:b w:val="false"/>
                <w:i/>
                <w:sz w:val="18"/>
                <w:szCs w:val="20"/>
              </w:rPr>
            </w:pPr>
            <w:r>
              <w:rPr>
                <w:rStyle w:val="style17"/>
                <w:rFonts w:ascii="Droid Sans Mono" w:hAnsi="Droid Sans Mono"/>
                <w:b w:val="false"/>
                <w:i/>
                <w:sz w:val="18"/>
                <w:szCs w:val="20"/>
              </w:rPr>
              <w:t xml:space="preserve">   </w:t>
            </w:r>
            <w:r>
              <w:rPr>
                <w:rStyle w:val="style17"/>
                <w:rFonts w:ascii="Droid Sans Mono" w:hAnsi="Droid Sans Mono"/>
                <w:b w:val="false"/>
                <w:i/>
                <w:sz w:val="18"/>
                <w:szCs w:val="20"/>
              </w:rPr>
              <w:t>Software Developer</w:t>
            </w:r>
          </w:p>
          <w:p>
            <w:pPr>
              <w:pStyle w:val="style39"/>
              <w:numPr>
                <w:ilvl w:val="0"/>
                <w:numId w:val="2"/>
              </w:numPr>
              <w:rPr>
                <w:rStyle w:val="style17"/>
                <w:rFonts w:ascii="Droid Sans Mono" w:hAnsi="Droid Sans Mono"/>
                <w:b w:val="false"/>
                <w:i w:val="false"/>
                <w:iCs w:val="false"/>
                <w:sz w:val="18"/>
              </w:rPr>
            </w:pPr>
            <w:r>
              <w:rPr>
                <w:rStyle w:val="style17"/>
                <w:rFonts w:ascii="Droid Sans Mono" w:hAnsi="Droid Sans Mono"/>
                <w:b w:val="false"/>
                <w:i w:val="false"/>
                <w:iCs w:val="false"/>
                <w:sz w:val="18"/>
              </w:rPr>
              <w:t>Develop software in Java for GridStat middleware</w:t>
            </w:r>
          </w:p>
          <w:p>
            <w:pPr>
              <w:pStyle w:val="style0"/>
              <w:numPr>
                <w:ilvl w:val="0"/>
                <w:numId w:val="2"/>
              </w:numPr>
              <w:rPr>
                <w:rStyle w:val="style17"/>
                <w:rFonts w:ascii="Droid Sans Mono" w:hAnsi="Droid Sans Mono"/>
                <w:b w:val="false"/>
                <w:i w:val="false"/>
                <w:iCs w:val="false"/>
                <w:sz w:val="18"/>
                <w:szCs w:val="20"/>
              </w:rPr>
            </w:pPr>
            <w:r>
              <w:rPr>
                <w:rStyle w:val="style17"/>
                <w:rFonts w:ascii="Droid Sans Mono" w:hAnsi="Droid Sans Mono"/>
                <w:b w:val="false"/>
                <w:i w:val="false"/>
                <w:iCs w:val="false"/>
                <w:sz w:val="18"/>
                <w:szCs w:val="20"/>
              </w:rPr>
              <w:t>Handle minor Linux systems administration tasks</w:t>
            </w:r>
          </w:p>
          <w:p>
            <w:pPr>
              <w:pStyle w:val="style47"/>
              <w:numPr>
                <w:ilvl w:val="0"/>
                <w:numId w:val="2"/>
              </w:numPr>
              <w:rPr>
                <w:rStyle w:val="style17"/>
                <w:rFonts w:ascii="Droid Sans Mono" w:hAnsi="Droid Sans Mono"/>
                <w:b w:val="false"/>
                <w:i w:val="false"/>
                <w:iCs w:val="false"/>
                <w:sz w:val="18"/>
                <w:szCs w:val="24"/>
              </w:rPr>
            </w:pPr>
            <w:r>
              <w:rPr>
                <w:rStyle w:val="style17"/>
                <w:rFonts w:ascii="Droid Sans Mono" w:hAnsi="Droid Sans Mono"/>
                <w:b w:val="false"/>
                <w:i w:val="false"/>
                <w:iCs w:val="false"/>
                <w:sz w:val="18"/>
                <w:szCs w:val="24"/>
              </w:rPr>
              <w:t>Research assistant for various activities</w:t>
            </w:r>
          </w:p>
          <w:p>
            <w:pPr>
              <w:pStyle w:val="style47"/>
              <w:numPr>
                <w:ilvl w:val="0"/>
                <w:numId w:val="2"/>
              </w:numPr>
              <w:rPr>
                <w:rStyle w:val="style17"/>
                <w:rFonts w:ascii="Droid Sans Mono" w:hAnsi="Droid Sans Mono"/>
                <w:b w:val="false"/>
                <w:i w:val="false"/>
                <w:iCs w:val="false"/>
                <w:sz w:val="18"/>
                <w:szCs w:val="24"/>
              </w:rPr>
            </w:pPr>
            <w:r>
              <w:rPr>
                <w:rStyle w:val="style17"/>
                <w:rFonts w:ascii="Droid Sans Mono" w:hAnsi="Droid Sans Mono"/>
                <w:b w:val="false"/>
                <w:i w:val="false"/>
                <w:iCs w:val="false"/>
                <w:sz w:val="18"/>
                <w:szCs w:val="24"/>
              </w:rPr>
              <w:t>Work on implementing GridStat middleware in simulation and in working systems</w:t>
            </w:r>
          </w:p>
        </w:tc>
        <w:tc>
          <w:tcPr>
            <w:tcW w:type="dxa" w:w="1519"/>
            <w:tcBorders>
              <w:top w:color="A6A6A6" w:space="0" w:sz="4" w:val="single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48"/>
              <w:widowControl/>
              <w:tabs>
                <w:tab w:leader="none" w:pos="8719" w:val="left"/>
              </w:tabs>
              <w:spacing w:after="0" w:before="120"/>
              <w:ind w:hanging="0" w:left="-131" w:right="56"/>
              <w:contextualSpacing w:val="false"/>
              <w:jc w:val="left"/>
              <w:rPr>
                <w:rFonts w:ascii="Droid Sans Mono" w:hAnsi="Droid Sans Mono"/>
                <w:sz w:val="18"/>
              </w:rPr>
            </w:pPr>
            <w:r>
              <w:rPr>
                <w:rFonts w:ascii="Droid Sans Mono" w:hAnsi="Droid Sans Mono"/>
                <w:sz w:val="18"/>
              </w:rPr>
              <w:t>June 2012 to August 2012,</w:t>
            </w:r>
          </w:p>
          <w:p>
            <w:pPr>
              <w:pStyle w:val="style48"/>
              <w:widowControl/>
              <w:tabs>
                <w:tab w:leader="none" w:pos="8831" w:val="left"/>
              </w:tabs>
              <w:spacing w:after="0" w:before="120"/>
              <w:ind w:hanging="19" w:left="-113" w:right="56"/>
              <w:contextualSpacing w:val="false"/>
              <w:jc w:val="left"/>
              <w:rPr>
                <w:rFonts w:ascii="Droid Sans Mono" w:hAnsi="Droid Sans Mono"/>
                <w:sz w:val="18"/>
              </w:rPr>
            </w:pPr>
            <w:r>
              <w:rPr>
                <w:rFonts w:ascii="Droid Sans Mono" w:hAnsi="Droid Sans Mono"/>
                <w:sz w:val="18"/>
              </w:rPr>
              <w:t>Dec 2012 to Jan 2013</w:t>
            </w:r>
          </w:p>
          <w:p>
            <w:pPr>
              <w:pStyle w:val="style48"/>
              <w:jc w:val="left"/>
              <w:rPr>
                <w:rFonts w:ascii="Droid Sans Mono" w:hAnsi="Droid Sans Mono"/>
                <w:sz w:val="18"/>
              </w:rPr>
            </w:pPr>
            <w:r>
              <w:rPr>
                <w:rFonts w:ascii="Droid Sans Mono" w:hAnsi="Droid Sans Mono"/>
                <w:sz w:val="18"/>
              </w:rPr>
            </w:r>
          </w:p>
          <w:p>
            <w:pPr>
              <w:pStyle w:val="style48"/>
              <w:widowControl/>
              <w:spacing w:after="0" w:before="120"/>
              <w:ind w:hanging="0" w:left="-113" w:right="131"/>
              <w:contextualSpacing w:val="false"/>
              <w:jc w:val="left"/>
              <w:rPr>
                <w:rFonts w:ascii="Droid Sans Mono" w:hAnsi="Droid Sans Mono"/>
                <w:sz w:val="18"/>
              </w:rPr>
            </w:pPr>
            <w:r>
              <w:rPr>
                <w:rFonts w:ascii="Droid Sans Mono" w:hAnsi="Droid Sans Mono"/>
                <w:sz w:val="18"/>
              </w:rPr>
              <w:t>May 2013 to Present</w:t>
            </w:r>
          </w:p>
        </w:tc>
      </w:tr>
    </w:tbl>
    <w:p>
      <w:pPr>
        <w:pStyle w:val="style0"/>
        <w:rPr/>
      </w:pPr>
      <w:r>
        <w:rPr/>
      </w:r>
    </w:p>
    <w:sectPr>
      <w:footerReference r:id="rId2" w:type="default"/>
      <w:type w:val="nextPage"/>
      <w:pgSz w:h="15840" w:w="12240"/>
      <w:pgMar w:bottom="777" w:footer="720" w:gutter="0" w:header="0" w:left="1800" w:right="1800" w:top="1181"/>
      <w:pgNumType w:fmt="decimal"/>
      <w:formProt w:val="false"/>
      <w:textDirection w:val="lrTb"/>
      <w:docGrid w:charSpace="8192" w:linePitch="36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Garamond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Arial">
    <w:charset w:val="01"/>
    <w:family w:val="swiss"/>
    <w:pitch w:val="variable"/>
  </w:font>
  <w:font w:name="Droid Sans Mono">
    <w:charset w:val="01"/>
    <w:family w:val="swiss"/>
    <w:pitch w:val="fixed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44"/>
      <w:jc w:val="right"/>
      <w:rPr/>
    </w:pPr>
    <w:r>
      <w:rPr/>
    </w:r>
  </w:p>
</w:ftr>
</file>

<file path=word/numbering.xml><?xml version="1.0" encoding="utf-8"?>
<w:numbering xmlns:o="urn:schemas-microsoft-com:office:office" xmlns:r="http://schemas.openxmlformats.org/officeDocument/2006/relationships" xmlns:v="urn:schemas-microsoft-com:vml" xmlns:w="http://schemas.openxmlformats.org/wordprocessingml/2006/main">
  <w:abstractNum w:abstractNumId="1">
    <w:lvl w:ilvl="0">
      <w:start w:val="1"/>
      <w:numFmt w:val="bullet"/>
      <w:lvlText w:val=""/>
      <w:lvlJc w:val="left"/>
      <w:pPr>
        <w:tabs>
          <w:tab w:pos="216" w:val="num"/>
        </w:tabs>
        <w:ind w:hanging="216" w:left="216"/>
      </w:pPr>
      <w:rPr>
        <w:rFonts w:ascii="Symbol" w:cs="Symbol" w:hAnsi="Symbol" w:hint="default"/>
        <w:sz w:val="12"/>
        <w:szCs w:val="12"/>
      </w:r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pos="216" w:val="num"/>
        </w:tabs>
        <w:ind w:hanging="216" w:left="216"/>
      </w:pPr>
      <w:rPr>
        <w:rFonts w:ascii="Symbol" w:cs="Symbol" w:hAnsi="Symbol" w:hint="default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cs="Wingdings" w:hAnsi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80"/>
  <w:embedSystemFonts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suppressAutoHyphens w:val="true"/>
      <w:spacing w:after="0" w:before="20"/>
      <w:contextualSpacing w:val="false"/>
    </w:pPr>
    <w:rPr>
      <w:rFonts w:ascii="Garamond" w:cs="Times New Roman" w:eastAsia="Times New Roman" w:hAnsi="Garamond"/>
      <w:color w:val="auto"/>
      <w:sz w:val="20"/>
      <w:szCs w:val="24"/>
      <w:lang w:bidi="ar-SA" w:eastAsia="en-US" w:val="en-US"/>
    </w:rPr>
  </w:style>
  <w:style w:styleId="style1" w:type="paragraph">
    <w:name w:val="Heading 1"/>
    <w:basedOn w:val="style0"/>
    <w:next w:val="style1"/>
    <w:pPr>
      <w:tabs>
        <w:tab w:leader="none" w:pos="6480" w:val="right"/>
      </w:tabs>
      <w:spacing w:after="0" w:before="100"/>
      <w:contextualSpacing w:val="false"/>
    </w:pPr>
    <w:rPr>
      <w:rFonts w:cs="Arial"/>
      <w:b/>
      <w:bCs/>
      <w:sz w:val="22"/>
      <w:szCs w:val="20"/>
    </w:rPr>
  </w:style>
  <w:style w:styleId="style2" w:type="paragraph">
    <w:name w:val="Heading 2"/>
    <w:next w:val="style2"/>
    <w:pPr>
      <w:widowControl w:val="false"/>
      <w:suppressAutoHyphens w:val="true"/>
    </w:pPr>
    <w:rPr>
      <w:rFonts w:ascii="Times New Roman" w:cs="Times New Roman" w:eastAsia="Times New Roman" w:hAnsi="Times New Roman"/>
      <w:b/>
      <w:bCs w:val="false"/>
      <w:color w:val="auto"/>
      <w:sz w:val="20"/>
      <w:szCs w:val="20"/>
      <w:lang w:bidi="ar-SA" w:eastAsia="en-US" w:val="en-US"/>
    </w:rPr>
  </w:style>
  <w:style w:styleId="style3" w:type="paragraph">
    <w:name w:val="Heading 3"/>
    <w:basedOn w:val="style0"/>
    <w:next w:val="style3"/>
    <w:pPr>
      <w:tabs>
        <w:tab w:leader="none" w:pos="6480" w:val="right"/>
      </w:tabs>
      <w:spacing w:after="0" w:before="120"/>
      <w:contextualSpacing w:val="false"/>
    </w:pPr>
    <w:rPr>
      <w:rFonts w:cs="Arial"/>
      <w:b/>
      <w:bCs/>
      <w:szCs w:val="20"/>
    </w:rPr>
  </w:style>
  <w:style w:styleId="style4" w:type="paragraph">
    <w:name w:val="Heading 4"/>
    <w:basedOn w:val="style0"/>
    <w:next w:val="style4"/>
    <w:pPr/>
    <w:rPr>
      <w:b/>
      <w:bCs/>
    </w:rPr>
  </w:style>
  <w:style w:styleId="style15" w:type="character">
    <w:name w:val="Default Paragraph Font"/>
    <w:next w:val="style15"/>
    <w:rPr/>
  </w:style>
  <w:style w:styleId="style16" w:type="character">
    <w:name w:val="Heading 1 Char"/>
    <w:basedOn w:val="style15"/>
    <w:next w:val="style16"/>
    <w:rPr>
      <w:rFonts w:ascii="Garamond" w:cs="Arial" w:hAnsi="Garamond"/>
      <w:b/>
      <w:bCs/>
      <w:sz w:val="22"/>
      <w:lang w:bidi="ar-SA" w:eastAsia="en-US" w:val="en-US"/>
    </w:rPr>
  </w:style>
  <w:style w:styleId="style17" w:type="character">
    <w:name w:val="Heading 2 Char"/>
    <w:next w:val="style17"/>
    <w:rPr>
      <w:rFonts w:ascii="Garamond" w:hAnsi="Garamond"/>
      <w:b/>
      <w:bCs/>
      <w:szCs w:val="24"/>
      <w:lang w:bidi="ar-SA" w:eastAsia="en-US" w:val="en-US"/>
    </w:rPr>
  </w:style>
  <w:style w:styleId="style18" w:type="character">
    <w:name w:val="Copyright"/>
    <w:basedOn w:val="style15"/>
    <w:next w:val="style18"/>
    <w:rPr>
      <w:sz w:val="16"/>
    </w:rPr>
  </w:style>
  <w:style w:styleId="style19" w:type="character">
    <w:name w:val="Heading 4 Char"/>
    <w:basedOn w:val="style15"/>
    <w:next w:val="style19"/>
    <w:rPr>
      <w:rFonts w:ascii="Garamond" w:hAnsi="Garamond"/>
      <w:b/>
      <w:bCs/>
      <w:szCs w:val="24"/>
      <w:lang w:bidi="ar-SA" w:eastAsia="en-US" w:val="en-US"/>
    </w:rPr>
  </w:style>
  <w:style w:styleId="style20" w:type="character">
    <w:name w:val="Header Char"/>
    <w:basedOn w:val="style15"/>
    <w:next w:val="style20"/>
    <w:rPr>
      <w:rFonts w:ascii="Garamond" w:hAnsi="Garamond"/>
      <w:szCs w:val="24"/>
    </w:rPr>
  </w:style>
  <w:style w:styleId="style21" w:type="character">
    <w:name w:val="Dates Char Char"/>
    <w:basedOn w:val="style15"/>
    <w:next w:val="style21"/>
    <w:rPr>
      <w:rFonts w:ascii="Garamond" w:hAnsi="Garamond"/>
      <w:i/>
      <w:lang w:bidi="ar-SA" w:eastAsia="en-US" w:val="en-US"/>
    </w:rPr>
  </w:style>
  <w:style w:styleId="style22" w:type="character">
    <w:name w:val="Bullet first line Char Char"/>
    <w:basedOn w:val="style15"/>
    <w:next w:val="style22"/>
    <w:rPr>
      <w:rFonts w:ascii="Garamond" w:hAnsi="Garamond"/>
      <w:szCs w:val="24"/>
      <w:lang w:bidi="ar-SA" w:eastAsia="en-US" w:val="en-US"/>
    </w:rPr>
  </w:style>
  <w:style w:styleId="style23" w:type="character">
    <w:name w:val="Location Char Char"/>
    <w:basedOn w:val="style15"/>
    <w:next w:val="style23"/>
    <w:rPr>
      <w:rFonts w:ascii="Garamond" w:cs="Arial" w:hAnsi="Garamond"/>
      <w:i/>
      <w:iCs/>
      <w:spacing w:val="8"/>
      <w:lang w:bidi="ar-SA" w:eastAsia="en-US" w:val="en-US"/>
    </w:rPr>
  </w:style>
  <w:style w:styleId="style24" w:type="character">
    <w:name w:val="Footer Char"/>
    <w:basedOn w:val="style15"/>
    <w:next w:val="style24"/>
    <w:rPr>
      <w:rFonts w:ascii="Garamond" w:hAnsi="Garamond"/>
      <w:szCs w:val="24"/>
    </w:rPr>
  </w:style>
  <w:style w:styleId="style25" w:type="character">
    <w:name w:val="1st line w/space Char Char"/>
    <w:basedOn w:val="style15"/>
    <w:next w:val="style25"/>
    <w:rPr>
      <w:rFonts w:ascii="Garamond" w:hAnsi="Garamond"/>
      <w:bCs/>
      <w:szCs w:val="24"/>
      <w:lang w:bidi="ar-SA" w:eastAsia="en-US" w:val="en-US"/>
    </w:rPr>
  </w:style>
  <w:style w:styleId="style26" w:type="character">
    <w:name w:val="College Char Char"/>
    <w:basedOn w:val="style25"/>
    <w:next w:val="style26"/>
    <w:rPr>
      <w:rFonts w:ascii="Garamond" w:hAnsi="Garamond"/>
      <w:b/>
      <w:bCs/>
      <w:i/>
      <w:szCs w:val="24"/>
      <w:lang w:bidi="ar-SA" w:eastAsia="en-US" w:val="en-US"/>
    </w:rPr>
  </w:style>
  <w:style w:styleId="style27" w:type="character">
    <w:name w:val="Balloon Text Char"/>
    <w:basedOn w:val="style15"/>
    <w:next w:val="style27"/>
    <w:rPr>
      <w:rFonts w:ascii="Tahoma" w:cs="Tahoma" w:hAnsi="Tahoma"/>
      <w:sz w:val="16"/>
      <w:szCs w:val="16"/>
    </w:rPr>
  </w:style>
  <w:style w:styleId="style28" w:type="character">
    <w:name w:val="Placeholder Text"/>
    <w:basedOn w:val="style15"/>
    <w:next w:val="style28"/>
    <w:rPr>
      <w:color w:val="808080"/>
    </w:rPr>
  </w:style>
  <w:style w:styleId="style29" w:type="character">
    <w:name w:val="ListLabel 1"/>
    <w:next w:val="style29"/>
    <w:rPr>
      <w:sz w:val="12"/>
      <w:szCs w:val="12"/>
    </w:rPr>
  </w:style>
  <w:style w:styleId="style30" w:type="character">
    <w:name w:val="ListLabel 2"/>
    <w:next w:val="style30"/>
    <w:rPr>
      <w:rFonts w:cs="Courier New"/>
    </w:rPr>
  </w:style>
  <w:style w:styleId="style31" w:type="character">
    <w:name w:val="ListLabel 3"/>
    <w:next w:val="style31"/>
    <w:rPr>
      <w:rFonts w:cs="Times New Roman"/>
    </w:rPr>
  </w:style>
  <w:style w:styleId="style32" w:type="character">
    <w:name w:val="Bullets"/>
    <w:next w:val="style32"/>
    <w:rPr>
      <w:rFonts w:ascii="OpenSymbol" w:cs="OpenSymbol" w:eastAsia="OpenSymbol" w:hAnsi="OpenSymbol"/>
    </w:rPr>
  </w:style>
  <w:style w:styleId="style33" w:type="paragraph">
    <w:name w:val="Heading"/>
    <w:basedOn w:val="style0"/>
    <w:next w:val="style34"/>
    <w:pPr>
      <w:keepNext/>
      <w:spacing w:after="120" w:before="240"/>
      <w:contextualSpacing w:val="false"/>
    </w:pPr>
    <w:rPr>
      <w:rFonts w:ascii="Arial" w:cs="FreeSans" w:eastAsia="WenQuanYi Micro Hei" w:hAnsi="Arial"/>
      <w:sz w:val="28"/>
      <w:szCs w:val="28"/>
    </w:rPr>
  </w:style>
  <w:style w:styleId="style34" w:type="paragraph">
    <w:name w:val="Text Body"/>
    <w:basedOn w:val="style0"/>
    <w:next w:val="style34"/>
    <w:pPr>
      <w:spacing w:after="120" w:before="0"/>
      <w:contextualSpacing w:val="false"/>
    </w:pPr>
    <w:rPr/>
  </w:style>
  <w:style w:styleId="style35" w:type="paragraph">
    <w:name w:val="List"/>
    <w:basedOn w:val="style34"/>
    <w:next w:val="style35"/>
    <w:pPr/>
    <w:rPr>
      <w:rFonts w:cs="FreeSans"/>
    </w:rPr>
  </w:style>
  <w:style w:styleId="style36" w:type="paragraph">
    <w:name w:val="Caption"/>
    <w:basedOn w:val="style0"/>
    <w:next w:val="style36"/>
    <w:pPr>
      <w:suppressLineNumbers/>
      <w:spacing w:after="120" w:before="120"/>
      <w:contextualSpacing w:val="false"/>
    </w:pPr>
    <w:rPr>
      <w:rFonts w:cs="FreeSans"/>
      <w:i/>
      <w:iCs/>
      <w:sz w:val="24"/>
      <w:szCs w:val="24"/>
    </w:rPr>
  </w:style>
  <w:style w:styleId="style37" w:type="paragraph">
    <w:name w:val="Index"/>
    <w:basedOn w:val="style0"/>
    <w:next w:val="style37"/>
    <w:pPr>
      <w:suppressLineNumbers/>
    </w:pPr>
    <w:rPr>
      <w:rFonts w:cs="FreeSans"/>
    </w:rPr>
  </w:style>
  <w:style w:styleId="style38" w:type="paragraph">
    <w:name w:val="Bullet first line"/>
    <w:basedOn w:val="style0"/>
    <w:next w:val="style38"/>
    <w:pPr>
      <w:numPr>
        <w:ilvl w:val="0"/>
        <w:numId w:val="1"/>
      </w:numPr>
      <w:tabs>
        <w:tab w:leader="none" w:pos="6480" w:val="right"/>
      </w:tabs>
      <w:spacing w:after="0" w:before="120"/>
      <w:contextualSpacing w:val="false"/>
    </w:pPr>
    <w:rPr/>
  </w:style>
  <w:style w:styleId="style39" w:type="paragraph">
    <w:name w:val="1st line w/space"/>
    <w:basedOn w:val="style0"/>
    <w:next w:val="style39"/>
    <w:pPr>
      <w:spacing w:after="0" w:before="120"/>
      <w:contextualSpacing w:val="false"/>
    </w:pPr>
    <w:rPr>
      <w:bCs/>
    </w:rPr>
  </w:style>
  <w:style w:styleId="style40" w:type="paragraph">
    <w:name w:val="Dates"/>
    <w:basedOn w:val="style0"/>
    <w:next w:val="style40"/>
    <w:pPr>
      <w:jc w:val="right"/>
    </w:pPr>
    <w:rPr>
      <w:i/>
      <w:szCs w:val="20"/>
    </w:rPr>
  </w:style>
  <w:style w:styleId="style41" w:type="paragraph">
    <w:name w:val="Bulleted list last item"/>
    <w:basedOn w:val="style0"/>
    <w:next w:val="style41"/>
    <w:pPr>
      <w:spacing w:after="120" w:before="20"/>
      <w:contextualSpacing w:val="false"/>
    </w:pPr>
    <w:rPr/>
  </w:style>
  <w:style w:styleId="style42" w:type="paragraph">
    <w:name w:val="Contact Information"/>
    <w:basedOn w:val="style3"/>
    <w:next w:val="style42"/>
    <w:pPr>
      <w:spacing w:after="0" w:before="20"/>
      <w:contextualSpacing w:val="false"/>
    </w:pPr>
    <w:rPr/>
  </w:style>
  <w:style w:styleId="style43" w:type="paragraph">
    <w:name w:val="Header"/>
    <w:basedOn w:val="style0"/>
    <w:next w:val="style43"/>
    <w:pPr>
      <w:tabs>
        <w:tab w:leader="none" w:pos="4680" w:val="center"/>
        <w:tab w:leader="none" w:pos="9360" w:val="right"/>
      </w:tabs>
      <w:spacing w:after="0" w:before="0"/>
      <w:contextualSpacing w:val="false"/>
    </w:pPr>
    <w:rPr/>
  </w:style>
  <w:style w:styleId="style44" w:type="paragraph">
    <w:name w:val="Footer"/>
    <w:basedOn w:val="style0"/>
    <w:next w:val="style44"/>
    <w:pPr>
      <w:tabs>
        <w:tab w:leader="none" w:pos="4680" w:val="center"/>
        <w:tab w:leader="none" w:pos="9360" w:val="right"/>
      </w:tabs>
      <w:spacing w:after="0" w:before="0"/>
      <w:contextualSpacing w:val="false"/>
    </w:pPr>
    <w:rPr/>
  </w:style>
  <w:style w:styleId="style45" w:type="paragraph">
    <w:name w:val="Name"/>
    <w:basedOn w:val="style0"/>
    <w:next w:val="style45"/>
    <w:pPr>
      <w:spacing w:after="40" w:before="20"/>
      <w:contextualSpacing w:val="false"/>
    </w:pPr>
    <w:rPr>
      <w:b/>
      <w:sz w:val="22"/>
      <w:szCs w:val="20"/>
    </w:rPr>
  </w:style>
  <w:style w:styleId="style46" w:type="paragraph">
    <w:name w:val="Location"/>
    <w:basedOn w:val="style0"/>
    <w:next w:val="style46"/>
    <w:pPr>
      <w:tabs>
        <w:tab w:leader="none" w:pos="6480" w:val="right"/>
      </w:tabs>
    </w:pPr>
    <w:rPr>
      <w:rFonts w:cs="Arial"/>
      <w:i/>
      <w:iCs/>
      <w:spacing w:val="8"/>
      <w:szCs w:val="20"/>
    </w:rPr>
  </w:style>
  <w:style w:styleId="style47" w:type="paragraph">
    <w:name w:val="College"/>
    <w:basedOn w:val="style39"/>
    <w:next w:val="style47"/>
    <w:pPr>
      <w:spacing w:after="0" w:before="0"/>
      <w:contextualSpacing w:val="false"/>
    </w:pPr>
    <w:rPr>
      <w:b/>
      <w:bCs w:val="false"/>
      <w:i/>
    </w:rPr>
  </w:style>
  <w:style w:styleId="style48" w:type="paragraph">
    <w:name w:val="Dates + Before:  6 pt"/>
    <w:basedOn w:val="style40"/>
    <w:next w:val="style48"/>
    <w:pPr>
      <w:spacing w:after="0" w:before="120"/>
      <w:contextualSpacing w:val="false"/>
    </w:pPr>
    <w:rPr>
      <w:iCs/>
    </w:rPr>
  </w:style>
  <w:style w:styleId="style49" w:type="paragraph">
    <w:name w:val="Balloon Text"/>
    <w:basedOn w:val="style0"/>
    <w:next w:val="style49"/>
    <w:pPr>
      <w:spacing w:after="0" w:before="0"/>
      <w:contextualSpacing w:val="false"/>
    </w:pPr>
    <w:rPr>
      <w:rFonts w:ascii="Tahoma" w:cs="Tahoma" w:hAnsi="Tahoma"/>
      <w:sz w:val="16"/>
      <w:szCs w:val="16"/>
    </w:rPr>
  </w:style>
  <w:style w:styleId="style50" w:type="paragraph">
    <w:name w:val="Revision"/>
    <w:next w:val="style50"/>
    <w:pPr>
      <w:widowControl/>
      <w:suppressAutoHyphens w:val="true"/>
    </w:pPr>
    <w:rPr>
      <w:rFonts w:ascii="Garamond" w:cs="Times New Roman" w:eastAsia="Times New Roman" w:hAnsi="Garamond"/>
      <w:color w:val="auto"/>
      <w:sz w:val="20"/>
      <w:szCs w:val="24"/>
      <w:lang w:bidi="ar-SA" w:eastAsia="en-US" w:val="en-US"/>
    </w:rPr>
  </w:style>
  <w:style w:styleId="style51" w:type="paragraph">
    <w:name w:val="List Paragraph"/>
    <w:basedOn w:val="style0"/>
    <w:next w:val="style51"/>
    <w:pPr>
      <w:spacing w:after="0" w:before="20"/>
      <w:ind w:hanging="0" w:left="720" w:right="0"/>
      <w:contextualSpacing/>
    </w:pPr>
    <w:rPr/>
  </w:style>
  <w:style w:styleId="style52" w:type="paragraph">
    <w:name w:val="Table Contents"/>
    <w:basedOn w:val="style0"/>
    <w:next w:val="style52"/>
    <w:pPr/>
    <w:rPr/>
  </w:style>
  <w:style w:styleId="style53" w:type="paragraph">
    <w:name w:val="Table Heading"/>
    <w:basedOn w:val="style52"/>
    <w:next w:val="style53"/>
    <w:pPr/>
    <w:rPr/>
  </w:style>
  <w:style w:styleId="style54" w:type="paragraph">
    <w:name w:val="Subtitle"/>
    <w:basedOn w:val="style33"/>
    <w:next w:val="style54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Functional resume emphasizing education.dot</Template>
  <TotalTime>14</TotalTime>
  <Application>LibreOffice/4.1.1.2$Linux_X86_64 LibreOffice_project/410m0$Build-2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2013-02-05T18:06:00Z</dcterms:created>
  <dc:creator>Andrew</dc:creator>
  <cp:lastModifiedBy>Andrew Lytle</cp:lastModifiedBy>
  <cp:lastPrinted>2013-10-01T12:01:32Z</cp:lastPrinted>
  <dcterms:modified xsi:type="dcterms:W3CDTF">2013-04-12T04:29:00Z</dcterms:modified>
  <cp:revision>4</cp:revision>
</cp:coreProperties>
</file>